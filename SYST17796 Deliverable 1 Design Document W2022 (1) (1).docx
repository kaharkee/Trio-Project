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57AAE" w14:textId="77777777" w:rsidR="00162F72" w:rsidRDefault="0073326A" w:rsidP="00162F72">
      <w:pPr>
        <w:pStyle w:val="Title"/>
      </w:pPr>
      <w:r>
        <w:t xml:space="preserve">syst 17796 Deliverable 1 </w:t>
      </w:r>
    </w:p>
    <w:p w14:paraId="11702414" w14:textId="27F16633" w:rsidR="00C85870" w:rsidRPr="00162F72" w:rsidRDefault="0073326A" w:rsidP="00162F72">
      <w:pPr>
        <w:pStyle w:val="Title"/>
      </w:pPr>
      <w:r w:rsidRPr="00162F72">
        <w:rPr>
          <w:color w:val="F3866C" w:themeColor="accent4"/>
        </w:rPr>
        <w:t>design document template</w:t>
      </w:r>
      <w:r w:rsidR="006D2AB5">
        <w:rPr>
          <w:color w:val="F3866C" w:themeColor="accent4"/>
        </w:rPr>
        <w:t xml:space="preserve"> W2022</w:t>
      </w:r>
    </w:p>
    <w:p w14:paraId="1624D5F4" w14:textId="77777777" w:rsidR="00C85870" w:rsidRDefault="00C85870">
      <w:pPr>
        <w:pStyle w:val="Subtitle"/>
      </w:pPr>
    </w:p>
    <w:p w14:paraId="1E30BE72" w14:textId="77777777" w:rsidR="00C85870" w:rsidRPr="00162F72" w:rsidRDefault="00735866">
      <w:pPr>
        <w:pStyle w:val="Heading1"/>
        <w:rPr>
          <w:color w:val="F3866C" w:themeColor="accent4"/>
        </w:rPr>
      </w:pPr>
      <w:r w:rsidRPr="00162F72">
        <w:rPr>
          <w:color w:val="F3866C" w:themeColor="accent4"/>
        </w:rPr>
        <w:t>Overview</w:t>
      </w:r>
    </w:p>
    <w:p w14:paraId="4F06D5DC" w14:textId="77777777" w:rsidR="00C85870" w:rsidRDefault="00735866">
      <w:pPr>
        <w:pStyle w:val="Heading2"/>
      </w:pPr>
      <w:r>
        <w:t>Project Background and Description</w:t>
      </w:r>
    </w:p>
    <w:p w14:paraId="54472679" w14:textId="3547F4FC" w:rsidR="00C85870" w:rsidRDefault="0073326A">
      <w:r>
        <w:t xml:space="preserve">Describe the project goals and final vision. Include a brief description of how to play the game you have chosen and a reference to the rules of the game you have chosen. </w:t>
      </w:r>
    </w:p>
    <w:p w14:paraId="1590FF76" w14:textId="77777777" w:rsidR="004C7803" w:rsidRDefault="004C7803" w:rsidP="004C7803">
      <w:r>
        <w:t>Each player must be dealt seven cards face-down.</w:t>
      </w:r>
    </w:p>
    <w:p w14:paraId="76A4FD8C" w14:textId="77777777" w:rsidR="004C7803" w:rsidRDefault="004C7803" w:rsidP="004C7803"/>
    <w:p w14:paraId="489BC9B9" w14:textId="38457D02" w:rsidR="00C85870" w:rsidRDefault="004C7803" w:rsidP="004C7803">
      <w:r>
        <w:t xml:space="preserve">Place all of the remaining cards face-down to form a draw </w:t>
      </w:r>
      <w:r>
        <w:t>pile. Next</w:t>
      </w:r>
      <w:r>
        <w:t xml:space="preserve">, take the top card from the draw pile and place it face-up nearby to begin the discard </w:t>
      </w:r>
      <w:r>
        <w:t>pile. With</w:t>
      </w:r>
      <w:r>
        <w:t xml:space="preserve"> both the draw and discard piles in place, you are ready to </w:t>
      </w:r>
      <w:r>
        <w:t>begin. Generally</w:t>
      </w:r>
      <w:r>
        <w:t>, the player to the dealer’s left will go first.</w:t>
      </w:r>
      <w:r w:rsidRPr="004C7803">
        <w:t xml:space="preserve"> </w:t>
      </w:r>
      <w:r>
        <w:t xml:space="preserve">However, you may also choose a player to begin or select the youngest player, oldest player, </w:t>
      </w:r>
      <w:r>
        <w:t>etc. This</w:t>
      </w:r>
      <w:r>
        <w:t xml:space="preserve"> card game has a clockwise turn </w:t>
      </w:r>
      <w:r>
        <w:t>rotation. After</w:t>
      </w:r>
      <w:r>
        <w:t xml:space="preserve"> the first player has finished their turn, the player to their left will begin theirs.</w:t>
      </w:r>
      <w:r w:rsidRPr="004C7803">
        <w:t xml:space="preserve"> </w:t>
      </w:r>
      <w:r>
        <w:t xml:space="preserve">When playing Uno, your goal will be to rid yourself of your cards as quickly and efficiently as </w:t>
      </w:r>
      <w:r>
        <w:t>possible. The</w:t>
      </w:r>
      <w:r>
        <w:t xml:space="preserve"> only way to score points and ultimately win the game is by being the first player to run out of </w:t>
      </w:r>
      <w:r>
        <w:t>cards. To</w:t>
      </w:r>
      <w:r>
        <w:t xml:space="preserve"> do this, you will need to play cards from your hand to match the number, color, or the action of the top card in the discard </w:t>
      </w:r>
      <w:r>
        <w:t>pile. You</w:t>
      </w:r>
      <w:r>
        <w:t xml:space="preserve"> may also play a wild card to alter the color that is currently in play.</w:t>
      </w:r>
      <w:r w:rsidRPr="004C7803">
        <w:t xml:space="preserve"> </w:t>
      </w:r>
      <w:r>
        <w:t xml:space="preserve">if a Skip card is in play, your turn will be </w:t>
      </w:r>
      <w:r>
        <w:t>skipped. If</w:t>
      </w:r>
      <w:r>
        <w:t xml:space="preserve"> a reverse card is in play, you will play your turn as usual, but then the game will begin to progress counter-clockwise instead of clockwise.</w:t>
      </w:r>
    </w:p>
    <w:p w14:paraId="1B9688EA" w14:textId="77777777" w:rsidR="0073326A" w:rsidRDefault="0073326A">
      <w:r>
        <w:t>Describe the names and roles of each team member. Describe the technical scope of the project by talking about the interface and how you will know when the project is complete.</w:t>
      </w:r>
    </w:p>
    <w:p w14:paraId="790F3027" w14:textId="77777777" w:rsidR="00C85870" w:rsidRDefault="00735866">
      <w:pPr>
        <w:pStyle w:val="Heading2"/>
      </w:pPr>
      <w:r>
        <w:t>High-Level Requirements</w:t>
      </w:r>
    </w:p>
    <w:sdt>
      <w:sdtPr>
        <w:id w:val="-510995402"/>
        <w:placeholder>
          <w:docPart w:val="9883A7C7AD4046A3B528412E382736B9"/>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C85870" w14:paraId="2A0C33D4" w14:textId="77777777">
            <w:tc>
              <w:tcPr>
                <w:cnfStyle w:val="001000000000" w:firstRow="0" w:lastRow="0" w:firstColumn="1" w:lastColumn="0" w:oddVBand="0" w:evenVBand="0" w:oddHBand="0" w:evenHBand="0" w:firstRowFirstColumn="0" w:firstRowLastColumn="0" w:lastRowFirstColumn="0" w:lastRowLastColumn="0"/>
                <w:tcW w:w="308" w:type="pct"/>
              </w:tcPr>
              <w:p w14:paraId="56B73C61" w14:textId="77777777" w:rsidR="00C85870" w:rsidRDefault="00735866">
                <w:r>
                  <w:rPr>
                    <w:noProof/>
                    <w:lang w:val="en-CA" w:eastAsia="en-CA"/>
                  </w:rPr>
                  <mc:AlternateContent>
                    <mc:Choice Requires="wpg">
                      <w:drawing>
                        <wp:inline distT="0" distB="0" distL="0" distR="0" wp14:anchorId="3A0FD9E9" wp14:editId="0D2794D7">
                          <wp:extent cx="141605" cy="141605"/>
                          <wp:effectExtent l="0" t="0" r="0" b="0"/>
                          <wp:docPr id="16"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 name="Freeform 18"/>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DB8FF31"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GzqUHt3CAAAMCgAAA4AAAAAAAAAAAAA&#10;AAAALgIAAGRycy9lMm9Eb2MueG1sUEsBAi0AFAAGAAgAAAAhAAXiDD3ZAAAAAwEAAA8AAAAAAAAA&#10;AAAAAAAA0QoAAGRycy9kb3ducmV2LnhtbFBLBQYAAAAABAAEAPMAAADXCwAAAAA=&#10;">
                          <v:rect id="Rectangle 17"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" fillcolor="#5b9bd5 [3204]" stroked="f" strokeweight="0"/>
                          <v:shape id="Freeform 18"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944AF3" w14:textId="77777777" w:rsidR="00C85870" w:rsidRDefault="00735866">
                <w:pPr>
                  <w:pStyle w:val="TipText"/>
                  <w:cnfStyle w:val="000000000000" w:firstRow="0" w:lastRow="0" w:firstColumn="0" w:lastColumn="0" w:oddVBand="0" w:evenVBand="0" w:oddHBand="0" w:evenHBand="0" w:firstRowFirstColumn="0" w:firstRowLastColumn="0" w:lastRowFirstColumn="0" w:lastRowLastColumn="0"/>
                </w:pPr>
                <w:r>
                  <w:t>[Describe the high level requirements for the project. For example:]</w:t>
                </w:r>
              </w:p>
            </w:tc>
          </w:tr>
        </w:tbl>
        <w:p w14:paraId="312D26E8" w14:textId="77777777" w:rsidR="00C85870" w:rsidRDefault="005A5AA4">
          <w:pPr>
            <w:pStyle w:val="NoSpacing"/>
          </w:pPr>
        </w:p>
      </w:sdtContent>
    </w:sdt>
    <w:p w14:paraId="2C3A526C" w14:textId="77777777" w:rsidR="00C85870" w:rsidRDefault="00735866">
      <w:r>
        <w:t>The new system must include the following:</w:t>
      </w:r>
    </w:p>
    <w:p w14:paraId="5478BF4B" w14:textId="77777777" w:rsidR="00C85870" w:rsidRDefault="0073326A">
      <w:pPr>
        <w:pStyle w:val="ListBullet"/>
      </w:pPr>
      <w:r>
        <w:t>Ability for each player to register with the game</w:t>
      </w:r>
    </w:p>
    <w:p w14:paraId="374F73B8" w14:textId="77777777" w:rsidR="00C85870" w:rsidRDefault="0073326A">
      <w:pPr>
        <w:pStyle w:val="ListBullet"/>
      </w:pPr>
      <w:r>
        <w:t>Ability for the game to communicate a win or loss</w:t>
      </w:r>
    </w:p>
    <w:p w14:paraId="7E171AA7" w14:textId="77777777" w:rsidR="00C85870" w:rsidRDefault="00735866">
      <w:pPr>
        <w:pStyle w:val="ListBullet"/>
      </w:pPr>
      <w:r>
        <w:t xml:space="preserve">Ability </w:t>
      </w:r>
      <w:r w:rsidR="0073326A">
        <w:t>for players to know their status (score) at all times</w:t>
      </w:r>
    </w:p>
    <w:p w14:paraId="57667D71" w14:textId="77777777" w:rsidR="00C85870" w:rsidRDefault="00735866">
      <w:pPr>
        <w:pStyle w:val="Heading2"/>
      </w:pPr>
      <w:r>
        <w:t>Implementation Plan</w:t>
      </w:r>
    </w:p>
    <w:p w14:paraId="11E72CCC" w14:textId="77777777" w:rsidR="00C85870" w:rsidRDefault="0073326A">
      <w:r>
        <w:t>Include your Git repository URL here and a brief description of the expected use (i.e. each developer checks in code at the end of each day/week). Text files are stored under a separate directory, code, UML diagrams have their own folders etc.</w:t>
      </w:r>
    </w:p>
    <w:p w14:paraId="6CAE524B" w14:textId="77777777" w:rsidR="0073326A" w:rsidRDefault="0073326A">
      <w:r>
        <w:t>Include information on coding standards you intend to follow and tools</w:t>
      </w:r>
      <w:r w:rsidR="003A2CE9">
        <w:t xml:space="preserve"> you expect to use (VP, NetB</w:t>
      </w:r>
      <w:r>
        <w:t>eans, eclipse, Junit…)</w:t>
      </w:r>
    </w:p>
    <w:p w14:paraId="7697EC52" w14:textId="50BAF361" w:rsidR="00C85870" w:rsidRDefault="006D2AB5">
      <w:pPr>
        <w:pStyle w:val="Heading2"/>
      </w:pPr>
      <w:r>
        <w:lastRenderedPageBreak/>
        <w:t>Models</w:t>
      </w:r>
    </w:p>
    <w:p w14:paraId="2F17C37B" w14:textId="35D8C044" w:rsidR="006D2AB5" w:rsidRDefault="006D2AB5" w:rsidP="00CD793E">
      <w:pPr>
        <w:pStyle w:val="ListParagraph"/>
        <w:numPr>
          <w:ilvl w:val="0"/>
          <w:numId w:val="6"/>
        </w:numPr>
      </w:pPr>
      <w:r>
        <w:t>Create a Use Case diagram to illustrate the functional requirements of the system,</w:t>
      </w:r>
    </w:p>
    <w:p w14:paraId="4ABCF883" w14:textId="13C2CC0F" w:rsidR="006D2AB5" w:rsidRPr="006D2AB5" w:rsidRDefault="006D2AB5" w:rsidP="00CD793E">
      <w:pPr>
        <w:pStyle w:val="ListParagraph"/>
        <w:numPr>
          <w:ilvl w:val="0"/>
          <w:numId w:val="6"/>
        </w:numPr>
      </w:pPr>
      <w:r>
        <w:t>Create a Domain Class Diagram to illustrate the key classes your system will have and their relationships</w:t>
      </w:r>
    </w:p>
    <w:tbl>
      <w:tblPr>
        <w:tblStyle w:val="TableGrid"/>
        <w:tblpPr w:leftFromText="180" w:rightFromText="180" w:vertAnchor="text" w:horzAnchor="margin" w:tblpY="314"/>
        <w:tblW w:w="9918" w:type="dxa"/>
        <w:tblLook w:val="04A0" w:firstRow="1" w:lastRow="0" w:firstColumn="1" w:lastColumn="0" w:noHBand="0" w:noVBand="1"/>
      </w:tblPr>
      <w:tblGrid>
        <w:gridCol w:w="2337"/>
        <w:gridCol w:w="2338"/>
        <w:gridCol w:w="5243"/>
      </w:tblGrid>
      <w:tr w:rsidR="00C21EB0" w14:paraId="061AD796" w14:textId="77777777" w:rsidTr="00A861B8">
        <w:tc>
          <w:tcPr>
            <w:tcW w:w="2337" w:type="dxa"/>
          </w:tcPr>
          <w:p w14:paraId="4D33A6E0" w14:textId="77777777" w:rsidR="00C21EB0" w:rsidRDefault="00C21EB0" w:rsidP="00A861B8">
            <w:r>
              <w:t xml:space="preserve">Register </w:t>
            </w:r>
          </w:p>
        </w:tc>
        <w:tc>
          <w:tcPr>
            <w:tcW w:w="2338" w:type="dxa"/>
          </w:tcPr>
          <w:p w14:paraId="5195AE93" w14:textId="77777777" w:rsidR="00C21EB0" w:rsidRDefault="00C21EB0" w:rsidP="00A861B8">
            <w:r>
              <w:t>external</w:t>
            </w:r>
          </w:p>
        </w:tc>
        <w:tc>
          <w:tcPr>
            <w:tcW w:w="5243" w:type="dxa"/>
          </w:tcPr>
          <w:p w14:paraId="76571703" w14:textId="77777777" w:rsidR="00C21EB0" w:rsidRDefault="00C21EB0" w:rsidP="00A861B8">
            <w:r>
              <w:t>The user registers to the server.</w:t>
            </w:r>
          </w:p>
        </w:tc>
      </w:tr>
      <w:tr w:rsidR="00C21EB0" w14:paraId="154B88E4" w14:textId="77777777" w:rsidTr="00A861B8">
        <w:tc>
          <w:tcPr>
            <w:tcW w:w="2337" w:type="dxa"/>
          </w:tcPr>
          <w:p w14:paraId="4ECD54F5" w14:textId="77777777" w:rsidR="00C21EB0" w:rsidRDefault="00C21EB0" w:rsidP="00A861B8">
            <w:r>
              <w:t>Connects and login</w:t>
            </w:r>
          </w:p>
        </w:tc>
        <w:tc>
          <w:tcPr>
            <w:tcW w:w="2338" w:type="dxa"/>
          </w:tcPr>
          <w:p w14:paraId="36410F13" w14:textId="77777777" w:rsidR="00C21EB0" w:rsidRDefault="00C21EB0" w:rsidP="00A861B8">
            <w:r>
              <w:t>external</w:t>
            </w:r>
          </w:p>
        </w:tc>
        <w:tc>
          <w:tcPr>
            <w:tcW w:w="5243" w:type="dxa"/>
          </w:tcPr>
          <w:p w14:paraId="78EC1E18" w14:textId="77777777" w:rsidR="00C21EB0" w:rsidRDefault="00C21EB0" w:rsidP="00A861B8">
            <w:r>
              <w:t>After registering the user connects to game  server and login</w:t>
            </w:r>
          </w:p>
        </w:tc>
      </w:tr>
      <w:tr w:rsidR="00C21EB0" w14:paraId="4817C572" w14:textId="77777777" w:rsidTr="00A861B8">
        <w:tc>
          <w:tcPr>
            <w:tcW w:w="2337" w:type="dxa"/>
          </w:tcPr>
          <w:p w14:paraId="0DCF4436" w14:textId="77777777" w:rsidR="00C21EB0" w:rsidRDefault="00C21EB0" w:rsidP="00A861B8">
            <w:r>
              <w:t>Start game</w:t>
            </w:r>
          </w:p>
        </w:tc>
        <w:tc>
          <w:tcPr>
            <w:tcW w:w="2338" w:type="dxa"/>
          </w:tcPr>
          <w:p w14:paraId="637873A1" w14:textId="77777777" w:rsidR="00C21EB0" w:rsidRDefault="00C21EB0" w:rsidP="00A861B8">
            <w:r>
              <w:t>external</w:t>
            </w:r>
          </w:p>
        </w:tc>
        <w:tc>
          <w:tcPr>
            <w:tcW w:w="5243" w:type="dxa"/>
          </w:tcPr>
          <w:p w14:paraId="1EF8C12E" w14:textId="77777777" w:rsidR="00C21EB0" w:rsidRDefault="00C21EB0" w:rsidP="00A861B8">
            <w:r>
              <w:t>The user starts the game using start button</w:t>
            </w:r>
          </w:p>
        </w:tc>
      </w:tr>
      <w:tr w:rsidR="00C21EB0" w14:paraId="61EC19F5" w14:textId="77777777" w:rsidTr="00A861B8">
        <w:tc>
          <w:tcPr>
            <w:tcW w:w="2337" w:type="dxa"/>
          </w:tcPr>
          <w:p w14:paraId="52FE880B" w14:textId="77777777" w:rsidR="00C21EB0" w:rsidRDefault="00C21EB0" w:rsidP="00A861B8">
            <w:r>
              <w:t>Initialisation by server</w:t>
            </w:r>
          </w:p>
        </w:tc>
        <w:tc>
          <w:tcPr>
            <w:tcW w:w="2338" w:type="dxa"/>
          </w:tcPr>
          <w:p w14:paraId="09B601D7" w14:textId="77777777" w:rsidR="00C21EB0" w:rsidRDefault="00C21EB0" w:rsidP="00A861B8">
            <w:r>
              <w:t>internal</w:t>
            </w:r>
          </w:p>
        </w:tc>
        <w:tc>
          <w:tcPr>
            <w:tcW w:w="5243" w:type="dxa"/>
          </w:tcPr>
          <w:p w14:paraId="2671418A" w14:textId="77777777" w:rsidR="00C21EB0" w:rsidRDefault="00C21EB0" w:rsidP="00A861B8">
            <w:r>
              <w:t>The server initialises the game and plays with the user</w:t>
            </w:r>
          </w:p>
        </w:tc>
      </w:tr>
      <w:tr w:rsidR="00C21EB0" w14:paraId="3A4301BE" w14:textId="77777777" w:rsidTr="00A861B8">
        <w:tc>
          <w:tcPr>
            <w:tcW w:w="2337" w:type="dxa"/>
          </w:tcPr>
          <w:p w14:paraId="39ACA924" w14:textId="77777777" w:rsidR="00C21EB0" w:rsidRDefault="00C21EB0" w:rsidP="00A861B8">
            <w:r>
              <w:t>Color request</w:t>
            </w:r>
          </w:p>
        </w:tc>
        <w:tc>
          <w:tcPr>
            <w:tcW w:w="2338" w:type="dxa"/>
          </w:tcPr>
          <w:p w14:paraId="2FE19B74" w14:textId="77777777" w:rsidR="00C21EB0" w:rsidRDefault="00C21EB0" w:rsidP="00A861B8">
            <w:r>
              <w:t>temporal</w:t>
            </w:r>
          </w:p>
        </w:tc>
        <w:tc>
          <w:tcPr>
            <w:tcW w:w="5243" w:type="dxa"/>
          </w:tcPr>
          <w:p w14:paraId="7D156EA7" w14:textId="77777777" w:rsidR="00C21EB0" w:rsidRDefault="00C21EB0" w:rsidP="00A861B8">
            <w:r>
              <w:t>The user requests a color</w:t>
            </w:r>
          </w:p>
        </w:tc>
      </w:tr>
      <w:tr w:rsidR="00C21EB0" w14:paraId="46F928BE" w14:textId="77777777" w:rsidTr="00A861B8">
        <w:tc>
          <w:tcPr>
            <w:tcW w:w="2337" w:type="dxa"/>
          </w:tcPr>
          <w:p w14:paraId="37A6A047" w14:textId="77777777" w:rsidR="00C21EB0" w:rsidRDefault="00C21EB0" w:rsidP="00A861B8">
            <w:r>
              <w:t>Draw card</w:t>
            </w:r>
          </w:p>
        </w:tc>
        <w:tc>
          <w:tcPr>
            <w:tcW w:w="2338" w:type="dxa"/>
          </w:tcPr>
          <w:p w14:paraId="0E5F9DDC" w14:textId="77777777" w:rsidR="00C21EB0" w:rsidRDefault="00C21EB0" w:rsidP="00A861B8">
            <w:r>
              <w:t>temporal</w:t>
            </w:r>
          </w:p>
        </w:tc>
        <w:tc>
          <w:tcPr>
            <w:tcW w:w="5243" w:type="dxa"/>
          </w:tcPr>
          <w:p w14:paraId="0537C124" w14:textId="77777777" w:rsidR="00C21EB0" w:rsidRDefault="00C21EB0" w:rsidP="00A861B8">
            <w:r>
              <w:t>The user draws the next round of cards</w:t>
            </w:r>
          </w:p>
        </w:tc>
      </w:tr>
      <w:tr w:rsidR="00C21EB0" w14:paraId="31A54D88" w14:textId="77777777" w:rsidTr="00A861B8">
        <w:trPr>
          <w:trHeight w:val="538"/>
        </w:trPr>
        <w:tc>
          <w:tcPr>
            <w:tcW w:w="2337" w:type="dxa"/>
          </w:tcPr>
          <w:p w14:paraId="5F9CD05F" w14:textId="77777777" w:rsidR="00C21EB0" w:rsidRDefault="00C21EB0" w:rsidP="00A861B8">
            <w:r>
              <w:t>Mix card</w:t>
            </w:r>
          </w:p>
        </w:tc>
        <w:tc>
          <w:tcPr>
            <w:tcW w:w="2338" w:type="dxa"/>
          </w:tcPr>
          <w:p w14:paraId="1DF2B411" w14:textId="77777777" w:rsidR="00C21EB0" w:rsidRDefault="00C21EB0" w:rsidP="00A861B8">
            <w:r>
              <w:t>internal</w:t>
            </w:r>
          </w:p>
        </w:tc>
        <w:tc>
          <w:tcPr>
            <w:tcW w:w="5243" w:type="dxa"/>
          </w:tcPr>
          <w:p w14:paraId="02F2A4B4" w14:textId="77777777" w:rsidR="00C21EB0" w:rsidRDefault="00C21EB0" w:rsidP="00A861B8">
            <w:r>
              <w:t xml:space="preserve">The game server mixes the card randomly </w:t>
            </w:r>
          </w:p>
        </w:tc>
      </w:tr>
      <w:tr w:rsidR="00C21EB0" w14:paraId="1EB6BFBC" w14:textId="77777777" w:rsidTr="00A861B8">
        <w:trPr>
          <w:trHeight w:val="538"/>
        </w:trPr>
        <w:tc>
          <w:tcPr>
            <w:tcW w:w="2337" w:type="dxa"/>
          </w:tcPr>
          <w:p w14:paraId="2D9C2078" w14:textId="77777777" w:rsidR="00C21EB0" w:rsidRDefault="00C21EB0" w:rsidP="00A861B8">
            <w:r>
              <w:t>Declaring winner</w:t>
            </w:r>
          </w:p>
        </w:tc>
        <w:tc>
          <w:tcPr>
            <w:tcW w:w="2338" w:type="dxa"/>
          </w:tcPr>
          <w:p w14:paraId="59965FB4" w14:textId="77777777" w:rsidR="00C21EB0" w:rsidRDefault="00C21EB0" w:rsidP="00A861B8">
            <w:r>
              <w:t>Temporal</w:t>
            </w:r>
          </w:p>
        </w:tc>
        <w:tc>
          <w:tcPr>
            <w:tcW w:w="5243" w:type="dxa"/>
          </w:tcPr>
          <w:p w14:paraId="78E25A7F" w14:textId="77777777" w:rsidR="00C21EB0" w:rsidRDefault="00C21EB0" w:rsidP="00A861B8">
            <w:r>
              <w:t>The winner is displayed by saying Uno at the end</w:t>
            </w:r>
          </w:p>
        </w:tc>
      </w:tr>
      <w:tr w:rsidR="00C21EB0" w14:paraId="3764537F" w14:textId="77777777" w:rsidTr="00A861B8">
        <w:trPr>
          <w:trHeight w:val="538"/>
        </w:trPr>
        <w:tc>
          <w:tcPr>
            <w:tcW w:w="2337" w:type="dxa"/>
          </w:tcPr>
          <w:p w14:paraId="63E6640A" w14:textId="77777777" w:rsidR="00C21EB0" w:rsidRDefault="00C21EB0" w:rsidP="00A861B8">
            <w:r>
              <w:t>Get statistics</w:t>
            </w:r>
          </w:p>
        </w:tc>
        <w:tc>
          <w:tcPr>
            <w:tcW w:w="2338" w:type="dxa"/>
          </w:tcPr>
          <w:p w14:paraId="1898BE2F" w14:textId="77777777" w:rsidR="00C21EB0" w:rsidRDefault="00C21EB0" w:rsidP="00A861B8">
            <w:r>
              <w:t>Temporal</w:t>
            </w:r>
          </w:p>
        </w:tc>
        <w:tc>
          <w:tcPr>
            <w:tcW w:w="5243" w:type="dxa"/>
          </w:tcPr>
          <w:p w14:paraId="36C4CFCA" w14:textId="77777777" w:rsidR="00C21EB0" w:rsidRDefault="00C21EB0" w:rsidP="00A861B8">
            <w:r>
              <w:t>The player wants to know the cards left and other statistics, so the administrator gets those stats from the server and this is viewed by player</w:t>
            </w:r>
          </w:p>
        </w:tc>
      </w:tr>
    </w:tbl>
    <w:p w14:paraId="1F73D71B" w14:textId="7219CCF2" w:rsidR="008573C8" w:rsidRDefault="00C21EB0" w:rsidP="006D2AB5">
      <w:pPr>
        <w:pStyle w:val="ListParagraph"/>
      </w:pPr>
      <w:r>
        <w:t>Events</w:t>
      </w:r>
    </w:p>
    <w:p w14:paraId="62D84CB5" w14:textId="272725B1" w:rsidR="00C21EB0" w:rsidRDefault="00C21EB0" w:rsidP="00C21EB0">
      <w:pPr>
        <w:tabs>
          <w:tab w:val="left" w:pos="2580"/>
        </w:tabs>
      </w:pPr>
      <w:r>
        <w:tab/>
      </w:r>
    </w:p>
    <w:p w14:paraId="5B63BA48" w14:textId="00A619FA" w:rsidR="00C21EB0" w:rsidRDefault="00C21EB0" w:rsidP="00C21EB0">
      <w:pPr>
        <w:tabs>
          <w:tab w:val="left" w:pos="2580"/>
        </w:tabs>
      </w:pPr>
      <w:r>
        <w:t xml:space="preserve">                                                     Use case</w:t>
      </w:r>
    </w:p>
    <w:p w14:paraId="215A329B" w14:textId="1C542CD7" w:rsidR="00C21EB0" w:rsidRDefault="00C21EB0" w:rsidP="00C21EB0">
      <w:pPr>
        <w:tabs>
          <w:tab w:val="left" w:pos="2580"/>
        </w:tabs>
      </w:pPr>
    </w:p>
    <w:p w14:paraId="64490759" w14:textId="2B7C70F9" w:rsidR="00C21EB0" w:rsidRPr="00C21EB0" w:rsidRDefault="00CB2241" w:rsidP="00C21EB0">
      <w:pPr>
        <w:tabs>
          <w:tab w:val="left" w:pos="2580"/>
        </w:tabs>
      </w:pPr>
      <w:r w:rsidRPr="00CB2241">
        <w:drawing>
          <wp:inline distT="0" distB="0" distL="0" distR="0" wp14:anchorId="6006DDD1" wp14:editId="0EC8BC18">
            <wp:extent cx="5943600" cy="3609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09340"/>
                    </a:xfrm>
                    <a:prstGeom prst="rect">
                      <a:avLst/>
                    </a:prstGeom>
                  </pic:spPr>
                </pic:pic>
              </a:graphicData>
            </a:graphic>
          </wp:inline>
        </w:drawing>
      </w:r>
    </w:p>
    <w:p w14:paraId="6BD308BF" w14:textId="1A0367AC" w:rsidR="00C21EB0" w:rsidRPr="00C21EB0" w:rsidRDefault="00C21EB0" w:rsidP="00C21EB0"/>
    <w:p w14:paraId="0FACF4B3" w14:textId="793427E1" w:rsidR="00C21EB0" w:rsidRPr="00C21EB0" w:rsidRDefault="00C21EB0" w:rsidP="00C21EB0"/>
    <w:p w14:paraId="60EACD0F" w14:textId="11D67606" w:rsidR="00C21EB0" w:rsidRPr="00C21EB0" w:rsidRDefault="00C21EB0" w:rsidP="00C21EB0">
      <w:r>
        <w:t xml:space="preserve">                                                 Domain Class Diagram</w:t>
      </w:r>
    </w:p>
    <w:p w14:paraId="164DC0E5" w14:textId="3FEDE0FE" w:rsidR="00C21EB0" w:rsidRPr="00C21EB0" w:rsidRDefault="00C21EB0" w:rsidP="00C21EB0"/>
    <w:p w14:paraId="23DD34E9" w14:textId="784390CE" w:rsidR="00C21EB0" w:rsidRPr="00C21EB0" w:rsidRDefault="00C21EB0" w:rsidP="00C21EB0"/>
    <w:p w14:paraId="53171796" w14:textId="49EF58F3" w:rsidR="00C21EB0" w:rsidRPr="00C21EB0" w:rsidRDefault="00CB2241" w:rsidP="00C21EB0">
      <w:r w:rsidRPr="00CB2241">
        <w:drawing>
          <wp:inline distT="0" distB="0" distL="0" distR="0" wp14:anchorId="7E34422F" wp14:editId="171403F9">
            <wp:extent cx="5943600" cy="4191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91635"/>
                    </a:xfrm>
                    <a:prstGeom prst="rect">
                      <a:avLst/>
                    </a:prstGeom>
                  </pic:spPr>
                </pic:pic>
              </a:graphicData>
            </a:graphic>
          </wp:inline>
        </w:drawing>
      </w:r>
    </w:p>
    <w:sectPr w:rsidR="00C21EB0" w:rsidRPr="00C21EB0">
      <w:headerReference w:type="default" r:id="rId11"/>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BB0B1" w14:textId="77777777" w:rsidR="005A5AA4" w:rsidRDefault="005A5AA4">
      <w:pPr>
        <w:spacing w:after="0" w:line="240" w:lineRule="auto"/>
      </w:pPr>
      <w:r>
        <w:separator/>
      </w:r>
    </w:p>
  </w:endnote>
  <w:endnote w:type="continuationSeparator" w:id="0">
    <w:p w14:paraId="535A3C51" w14:textId="77777777" w:rsidR="005A5AA4" w:rsidRDefault="005A5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1F20C" w14:textId="77777777" w:rsidR="005A5AA4" w:rsidRDefault="005A5AA4">
      <w:pPr>
        <w:spacing w:after="0" w:line="240" w:lineRule="auto"/>
      </w:pPr>
      <w:r>
        <w:separator/>
      </w:r>
    </w:p>
  </w:footnote>
  <w:footnote w:type="continuationSeparator" w:id="0">
    <w:p w14:paraId="00CBE750" w14:textId="77777777" w:rsidR="005A5AA4" w:rsidRDefault="005A5A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E60BF" w14:textId="77777777" w:rsidR="00C85870" w:rsidRDefault="00735866">
    <w:pPr>
      <w:pStyle w:val="Header"/>
    </w:pPr>
    <w:r>
      <w:rPr>
        <w:noProof/>
        <w:lang w:val="en-CA" w:eastAsia="en-CA"/>
      </w:rPr>
      <mc:AlternateContent>
        <mc:Choice Requires="wps">
          <w:drawing>
            <wp:anchor distT="0" distB="0" distL="114300" distR="114300" simplePos="0" relativeHeight="251659264" behindDoc="0" locked="0" layoutInCell="1" allowOverlap="1" wp14:anchorId="3647A53B" wp14:editId="759AA7D0">
              <wp:simplePos x="0" y="0"/>
              <wp:positionH relativeFrom="leftMargin">
                <wp:align>right</wp:align>
              </wp:positionH>
              <wp:positionV relativeFrom="bottomMargin">
                <wp:posOffset>0</wp:posOffset>
              </wp:positionV>
              <wp:extent cx="339090" cy="18288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24DF88" w14:textId="77777777" w:rsidR="00C85870" w:rsidRDefault="00735866">
                          <w:pPr>
                            <w:pStyle w:val="Footer"/>
                          </w:pPr>
                          <w:r>
                            <w:fldChar w:fldCharType="begin"/>
                          </w:r>
                          <w:r>
                            <w:instrText xml:space="preserve"> PAGE   \* MERGEFORMAT </w:instrText>
                          </w:r>
                          <w:r>
                            <w:fldChar w:fldCharType="separate"/>
                          </w:r>
                          <w:r w:rsidR="003D7E0D">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647A53B" id="_x0000_t202" coordsize="21600,21600" o:spt="202" path="m,l,21600r21600,l21600,xe">
              <v:stroke joinstyle="miter"/>
              <v:path gradientshapeok="t" o:connecttype="rect"/>
            </v:shapetype>
            <v:shape id="Text Box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" filled="f" stroked="f" strokeweight=".5pt">
              <v:textbox style="mso-fit-shape-to-text:t" inset="0,0,0,0">
                <w:txbxContent>
                  <w:p w14:paraId="4924DF88" w14:textId="77777777" w:rsidR="00C85870" w:rsidRDefault="00735866">
                    <w:pPr>
                      <w:pStyle w:val="Footer"/>
                    </w:pPr>
                    <w:r>
                      <w:fldChar w:fldCharType="begin"/>
                    </w:r>
                    <w:r>
                      <w:instrText xml:space="preserve"> PAGE   \* MERGEFORMAT </w:instrText>
                    </w:r>
                    <w:r>
                      <w:fldChar w:fldCharType="separate"/>
                    </w:r>
                    <w:r w:rsidR="003D7E0D">
                      <w:t>1</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650205"/>
    <w:multiLevelType w:val="hybridMultilevel"/>
    <w:tmpl w:val="5F3013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3A9482E"/>
    <w:multiLevelType w:val="hybridMultilevel"/>
    <w:tmpl w:val="943E8E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4"/>
    <w:lvlOverride w:ilvl="0">
      <w:startOverride w:val="1"/>
    </w:lvlOverride>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26A"/>
    <w:rsid w:val="00162F72"/>
    <w:rsid w:val="003A2CE9"/>
    <w:rsid w:val="003D7E0D"/>
    <w:rsid w:val="004C7803"/>
    <w:rsid w:val="005A5AA4"/>
    <w:rsid w:val="006C207D"/>
    <w:rsid w:val="006D2AB5"/>
    <w:rsid w:val="0073326A"/>
    <w:rsid w:val="00735866"/>
    <w:rsid w:val="008573C8"/>
    <w:rsid w:val="00C21EB0"/>
    <w:rsid w:val="00C85870"/>
    <w:rsid w:val="00C951A1"/>
    <w:rsid w:val="00CB2241"/>
    <w:rsid w:val="00CD7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D2EEF6"/>
  <w15:chartTrackingRefBased/>
  <w15:docId w15:val="{A55470D4-7C0E-47D9-8306-88BBEF587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ListParagraph">
    <w:name w:val="List Paragraph"/>
    <w:basedOn w:val="Normal"/>
    <w:uiPriority w:val="34"/>
    <w:unhideWhenUsed/>
    <w:qFormat/>
    <w:rsid w:val="008573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cye\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883A7C7AD4046A3B528412E382736B9"/>
        <w:category>
          <w:name w:val="General"/>
          <w:gallery w:val="placeholder"/>
        </w:category>
        <w:types>
          <w:type w:val="bbPlcHdr"/>
        </w:types>
        <w:behaviors>
          <w:behavior w:val="content"/>
        </w:behaviors>
        <w:guid w:val="{6B52BBC3-C3BE-4CD1-BCE7-43A338A07C55}"/>
      </w:docPartPr>
      <w:docPartBody>
        <w:p w:rsidR="00CB6EAA" w:rsidRDefault="00B467E1">
          <w:pPr>
            <w:pStyle w:val="9883A7C7AD4046A3B528412E382736B9"/>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7E1"/>
    <w:rsid w:val="00A53F5B"/>
    <w:rsid w:val="00B467E1"/>
    <w:rsid w:val="00CB6EAA"/>
    <w:rsid w:val="00DB0F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883A7C7AD4046A3B528412E382736B9">
    <w:name w:val="9883A7C7AD4046A3B528412E382736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85304910-1FF0-46CC-9976-BCA42C682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14</TotalTime>
  <Pages>3</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Elizabeth Dancy</dc:creator>
  <cp:keywords/>
  <cp:lastModifiedBy>janpalsingh81@gmail.com</cp:lastModifiedBy>
  <cp:revision>7</cp:revision>
  <dcterms:created xsi:type="dcterms:W3CDTF">2022-02-10T12:58:00Z</dcterms:created>
  <dcterms:modified xsi:type="dcterms:W3CDTF">2022-03-01T06:43:00Z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